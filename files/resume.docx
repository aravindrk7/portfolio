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1B73" w14:textId="578EE2AB" w:rsidR="001D2015" w:rsidRPr="00904AED" w:rsidRDefault="001D2015" w:rsidP="00904AED">
      <w:pPr>
        <w:spacing w:line="276" w:lineRule="auto"/>
        <w:jc w:val="center"/>
        <w:rPr>
          <w:rFonts w:ascii="Google Sans" w:hAnsi="Google Sans"/>
          <w:color w:val="808080" w:themeColor="background1" w:themeShade="80"/>
          <w:sz w:val="52"/>
          <w:szCs w:val="52"/>
          <w:lang w:val="en-IN"/>
        </w:rPr>
      </w:pPr>
      <w:r w:rsidRPr="00904AED">
        <w:rPr>
          <w:rFonts w:ascii="Google Sans" w:hAnsi="Google Sans"/>
          <w:sz w:val="52"/>
          <w:szCs w:val="52"/>
          <w:lang w:val="en-IN"/>
        </w:rPr>
        <w:t xml:space="preserve">Aravind </w:t>
      </w:r>
      <w:r w:rsidRPr="00904AED">
        <w:rPr>
          <w:rFonts w:ascii="Google Sans" w:hAnsi="Google Sans"/>
          <w:color w:val="808080" w:themeColor="background1" w:themeShade="80"/>
          <w:sz w:val="52"/>
          <w:szCs w:val="52"/>
          <w:lang w:val="en-IN"/>
        </w:rPr>
        <w:t>Radhakrishnan</w:t>
      </w:r>
    </w:p>
    <w:p w14:paraId="6212CF5D" w14:textId="3826691D" w:rsidR="001D2015" w:rsidRPr="00904AED" w:rsidRDefault="001D2015" w:rsidP="00904AED">
      <w:pPr>
        <w:spacing w:line="276" w:lineRule="auto"/>
        <w:jc w:val="center"/>
        <w:rPr>
          <w:rFonts w:ascii="Google Sans" w:hAnsi="Google Sans"/>
          <w:color w:val="808080" w:themeColor="background1" w:themeShade="80"/>
          <w:sz w:val="28"/>
          <w:szCs w:val="28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8"/>
          <w:szCs w:val="28"/>
          <w:lang w:val="en-IN"/>
        </w:rPr>
        <w:t>Full Stack Developer</w:t>
      </w:r>
    </w:p>
    <w:p w14:paraId="07B5FFA1" w14:textId="77777777" w:rsidR="00400CCE" w:rsidRPr="00904AED" w:rsidRDefault="001D2015" w:rsidP="00904AED">
      <w:pPr>
        <w:spacing w:line="276" w:lineRule="auto"/>
        <w:jc w:val="center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github.com/aravindrk7 | linkedin.com/in/aravind-r-263254170</w:t>
      </w:r>
      <w:r w:rsidR="00EB4AF9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</w:t>
      </w:r>
    </w:p>
    <w:p w14:paraId="349B5487" w14:textId="4F4F870D" w:rsidR="001D2015" w:rsidRPr="00904AED" w:rsidRDefault="00400CCE" w:rsidP="00904AED">
      <w:pPr>
        <w:spacing w:line="276" w:lineRule="auto"/>
        <w:jc w:val="center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aravindark30@gmail.com |</w:t>
      </w:r>
      <w:r w:rsidR="00EB4AF9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9489103429</w:t>
      </w:r>
    </w:p>
    <w:p w14:paraId="2F0CFD6A" w14:textId="2998D72D" w:rsidR="001D2015" w:rsidRPr="00904AED" w:rsidRDefault="001D2015" w:rsidP="00904AED">
      <w:pPr>
        <w:pBdr>
          <w:bottom w:val="single" w:sz="4" w:space="1" w:color="auto"/>
        </w:pBdr>
        <w:spacing w:line="276" w:lineRule="auto"/>
        <w:jc w:val="center"/>
        <w:rPr>
          <w:rFonts w:ascii="Google Sans" w:hAnsi="Google Sans"/>
          <w:color w:val="A6A6A6" w:themeColor="background1" w:themeShade="A6"/>
          <w:sz w:val="28"/>
          <w:szCs w:val="28"/>
          <w:lang w:val="en-IN"/>
        </w:rPr>
      </w:pPr>
    </w:p>
    <w:p w14:paraId="6783B2E3" w14:textId="2CCB5C7D" w:rsidR="001D2015" w:rsidRPr="00904AED" w:rsidRDefault="001D2015" w:rsidP="00904AED">
      <w:pPr>
        <w:spacing w:line="276" w:lineRule="auto"/>
        <w:rPr>
          <w:rFonts w:ascii="Google Sans" w:hAnsi="Google Sans"/>
          <w:sz w:val="28"/>
          <w:szCs w:val="28"/>
          <w:lang w:val="en-IN"/>
        </w:rPr>
      </w:pPr>
    </w:p>
    <w:p w14:paraId="7F31C874" w14:textId="77777777" w:rsidR="00A776B8" w:rsidRPr="00904AED" w:rsidRDefault="00A776B8" w:rsidP="00904AED">
      <w:pPr>
        <w:spacing w:line="276" w:lineRule="auto"/>
        <w:rPr>
          <w:rFonts w:ascii="Google Sans" w:hAnsi="Google Sans"/>
          <w:color w:val="A6A6A6" w:themeColor="background1" w:themeShade="A6"/>
          <w:sz w:val="36"/>
          <w:szCs w:val="36"/>
          <w:lang w:val="en-IN"/>
        </w:rPr>
        <w:sectPr w:rsidR="00A776B8" w:rsidRPr="00904AED" w:rsidSect="00F4501B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0E9CB757" w14:textId="2C060D1C" w:rsidR="00235F83" w:rsidRPr="00904AED" w:rsidRDefault="00235F83" w:rsidP="00904AED">
      <w:pPr>
        <w:spacing w:line="276" w:lineRule="auto"/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</w:pPr>
      <w:r w:rsidRPr="00904AED"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  <w:t>SUMMARY</w:t>
      </w:r>
    </w:p>
    <w:p w14:paraId="5C784FDD" w14:textId="394F472A" w:rsidR="00235F83" w:rsidRPr="00904AED" w:rsidRDefault="00235F83" w:rsidP="00904AED">
      <w:pPr>
        <w:spacing w:line="276" w:lineRule="auto"/>
        <w:rPr>
          <w:rFonts w:ascii="Google Sans" w:hAnsi="Google Sans" w:cs="Segoe UI"/>
          <w:color w:val="808080" w:themeColor="background1" w:themeShade="80"/>
          <w:sz w:val="22"/>
          <w:szCs w:val="22"/>
          <w:shd w:val="clear" w:color="auto" w:fill="FFFFFF"/>
        </w:rPr>
      </w:pPr>
      <w:r w:rsidRPr="00904AED">
        <w:rPr>
          <w:rFonts w:ascii="Google Sans" w:hAnsi="Google Sans" w:cs="Segoe UI"/>
          <w:color w:val="808080" w:themeColor="background1" w:themeShade="80"/>
          <w:sz w:val="22"/>
          <w:szCs w:val="22"/>
          <w:shd w:val="clear" w:color="auto" w:fill="FFFFFF"/>
        </w:rPr>
        <w:t xml:space="preserve">I am a skilled developer with a lot of experience designing and developing responsive and scalable Web </w:t>
      </w:r>
      <w:r w:rsidR="00EB4AF9" w:rsidRPr="00904AED">
        <w:rPr>
          <w:rFonts w:ascii="Google Sans" w:hAnsi="Google Sans" w:cs="Segoe UI"/>
          <w:color w:val="808080" w:themeColor="background1" w:themeShade="80"/>
          <w:sz w:val="22"/>
          <w:szCs w:val="22"/>
          <w:shd w:val="clear" w:color="auto" w:fill="FFFFFF"/>
        </w:rPr>
        <w:t xml:space="preserve">Applications. Has interest over Problem solving, Optimization and Game Development. </w:t>
      </w:r>
    </w:p>
    <w:p w14:paraId="1AFED5BD" w14:textId="77777777" w:rsidR="00235F83" w:rsidRPr="00904AED" w:rsidRDefault="00235F83" w:rsidP="00904AED">
      <w:pPr>
        <w:spacing w:line="276" w:lineRule="auto"/>
        <w:rPr>
          <w:rFonts w:ascii="Google Sans" w:hAnsi="Google Sans"/>
          <w:sz w:val="28"/>
          <w:szCs w:val="28"/>
          <w:lang w:val="en-IN"/>
        </w:rPr>
      </w:pPr>
    </w:p>
    <w:p w14:paraId="3409B943" w14:textId="77777777" w:rsidR="002C70D8" w:rsidRPr="00904AED" w:rsidRDefault="006C0282" w:rsidP="00904AED">
      <w:pPr>
        <w:spacing w:line="276" w:lineRule="auto"/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</w:pPr>
      <w:r w:rsidRPr="00904AED"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  <w:t>EDUCATION</w:t>
      </w:r>
    </w:p>
    <w:p w14:paraId="3B26F95C" w14:textId="7D6DD0CE" w:rsidR="00686A08" w:rsidRPr="00904AED" w:rsidRDefault="002C70D8" w:rsidP="00904AED">
      <w:pPr>
        <w:spacing w:line="276" w:lineRule="auto"/>
        <w:rPr>
          <w:rFonts w:ascii="Google Sans" w:hAnsi="Google Sans"/>
        </w:rPr>
      </w:pPr>
      <w:r w:rsidRPr="00904AED">
        <w:rPr>
          <w:rFonts w:ascii="Google Sans" w:hAnsi="Google Sans"/>
        </w:rPr>
        <w:t>SRI SAIRAM INSTITUTE OF TECHNOLOGY</w:t>
      </w:r>
    </w:p>
    <w:p w14:paraId="67EC9415" w14:textId="4C8B786C" w:rsidR="000870D1" w:rsidRPr="00904AED" w:rsidRDefault="000870D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Bachelor of Engineering, CSE</w:t>
      </w:r>
    </w:p>
    <w:p w14:paraId="09BD3856" w14:textId="062E10FA" w:rsidR="00686A08" w:rsidRPr="00904AED" w:rsidRDefault="00686A0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Graduated May 2018</w:t>
      </w:r>
      <w:r w:rsidR="000870D1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| Chennai, </w:t>
      </w:r>
      <w:proofErr w:type="spellStart"/>
      <w:r w:rsidR="000870D1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Tamilnadu</w:t>
      </w:r>
      <w:proofErr w:type="spellEnd"/>
    </w:p>
    <w:p w14:paraId="304E0C0E" w14:textId="72E286B3" w:rsidR="000870D1" w:rsidRPr="00904AED" w:rsidRDefault="000870D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CGPA: 8.01</w:t>
      </w:r>
    </w:p>
    <w:p w14:paraId="1DB1546D" w14:textId="567226BC" w:rsidR="005C465E" w:rsidRPr="00904AED" w:rsidRDefault="005C465E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sz w:val="22"/>
          <w:szCs w:val="22"/>
          <w:lang w:val="en-IN"/>
        </w:rPr>
        <w:t>PROJECT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| TOUR PLANNER</w:t>
      </w:r>
    </w:p>
    <w:p w14:paraId="775681C0" w14:textId="32CC021F" w:rsidR="00EB4AF9" w:rsidRPr="00904AED" w:rsidRDefault="005C465E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Build using HTML, CSS, JS for planning and managing the touring locations, expenses and timings</w:t>
      </w:r>
    </w:p>
    <w:p w14:paraId="0AFC3232" w14:textId="3C2BD068" w:rsidR="000870D1" w:rsidRPr="00904AED" w:rsidRDefault="000870D1" w:rsidP="00904AED">
      <w:pPr>
        <w:pStyle w:val="Heading4"/>
        <w:spacing w:line="276" w:lineRule="auto"/>
        <w:rPr>
          <w:rFonts w:ascii="Google Sans" w:hAnsi="Google Sans"/>
          <w:sz w:val="24"/>
          <w:szCs w:val="24"/>
        </w:rPr>
      </w:pPr>
      <w:r w:rsidRPr="00904AED">
        <w:rPr>
          <w:rFonts w:ascii="Google Sans" w:hAnsi="Google Sans"/>
          <w:sz w:val="24"/>
          <w:szCs w:val="24"/>
        </w:rPr>
        <w:t>Cambridge Matriculation School</w:t>
      </w:r>
    </w:p>
    <w:p w14:paraId="081E6502" w14:textId="0DD19278" w:rsidR="000870D1" w:rsidRPr="00904AED" w:rsidRDefault="000870D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Higher Secondary, Computer Science</w:t>
      </w:r>
    </w:p>
    <w:p w14:paraId="1115C416" w14:textId="73A00AA3" w:rsidR="000870D1" w:rsidRPr="00904AED" w:rsidRDefault="00EB4AF9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Passed out Apr </w:t>
      </w:r>
      <w:r w:rsidR="000870D1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2014 | Tirunelveli, </w:t>
      </w:r>
      <w:proofErr w:type="spellStart"/>
      <w:r w:rsidR="000870D1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Tamilnadu</w:t>
      </w:r>
      <w:proofErr w:type="spellEnd"/>
    </w:p>
    <w:p w14:paraId="0B1048FA" w14:textId="7B3D6BF8" w:rsidR="000870D1" w:rsidRPr="00904AED" w:rsidRDefault="000870D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Mark: 92.</w:t>
      </w:r>
      <w:r w:rsidR="00245573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5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%</w:t>
      </w:r>
    </w:p>
    <w:p w14:paraId="5DC07A07" w14:textId="77777777" w:rsidR="000870D1" w:rsidRPr="00904AED" w:rsidRDefault="000870D1" w:rsidP="00904AED">
      <w:pPr>
        <w:pStyle w:val="Heading4"/>
        <w:spacing w:line="276" w:lineRule="auto"/>
        <w:rPr>
          <w:rFonts w:ascii="Google Sans" w:hAnsi="Google Sans"/>
          <w:sz w:val="24"/>
          <w:szCs w:val="24"/>
        </w:rPr>
      </w:pPr>
      <w:r w:rsidRPr="00904AED">
        <w:rPr>
          <w:rFonts w:ascii="Google Sans" w:hAnsi="Google Sans"/>
          <w:sz w:val="24"/>
          <w:szCs w:val="24"/>
        </w:rPr>
        <w:t>Cambridge Matriculation School</w:t>
      </w:r>
    </w:p>
    <w:p w14:paraId="3C16426C" w14:textId="044422BB" w:rsidR="000870D1" w:rsidRPr="00904AED" w:rsidRDefault="000870D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Secondary School</w:t>
      </w:r>
    </w:p>
    <w:p w14:paraId="3CFF07F2" w14:textId="1DBF2994" w:rsidR="000870D1" w:rsidRPr="00904AED" w:rsidRDefault="00EB4AF9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Passed out Mar </w:t>
      </w:r>
      <w:r w:rsidR="000870D1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2012 | Tirunelveli, </w:t>
      </w:r>
      <w:proofErr w:type="spellStart"/>
      <w:r w:rsidR="000870D1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Tamilnadu</w:t>
      </w:r>
      <w:proofErr w:type="spellEnd"/>
    </w:p>
    <w:p w14:paraId="1EE0992C" w14:textId="0D5E71B9" w:rsidR="000870D1" w:rsidRPr="00904AED" w:rsidRDefault="000870D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Mark: 93.</w:t>
      </w:r>
      <w:r w:rsidR="00245573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2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%</w:t>
      </w:r>
    </w:p>
    <w:p w14:paraId="562404B7" w14:textId="77777777" w:rsidR="00FB710C" w:rsidRPr="00904AED" w:rsidRDefault="00FB710C" w:rsidP="00904AED">
      <w:pPr>
        <w:spacing w:line="276" w:lineRule="auto"/>
        <w:rPr>
          <w:rFonts w:ascii="Google Sans" w:hAnsi="Google Sans"/>
          <w:color w:val="808080" w:themeColor="background1" w:themeShade="80"/>
          <w:sz w:val="36"/>
          <w:szCs w:val="36"/>
          <w:lang w:val="en-IN"/>
        </w:rPr>
      </w:pPr>
    </w:p>
    <w:p w14:paraId="4EA960E6" w14:textId="77777777" w:rsidR="00FB710C" w:rsidRPr="00904AED" w:rsidRDefault="00FB710C" w:rsidP="00904AED">
      <w:pPr>
        <w:spacing w:line="276" w:lineRule="auto"/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</w:pPr>
      <w:r w:rsidRPr="00904AED"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  <w:t>SKILLS</w:t>
      </w:r>
    </w:p>
    <w:p w14:paraId="774D42CD" w14:textId="0F496E83" w:rsidR="00FB710C" w:rsidRPr="00904AED" w:rsidRDefault="00FB710C" w:rsidP="00904AED">
      <w:pPr>
        <w:spacing w:line="276" w:lineRule="auto"/>
        <w:rPr>
          <w:rFonts w:ascii="Google Sans" w:hAnsi="Google Sans"/>
          <w:color w:val="A6A6A6" w:themeColor="background1" w:themeShade="A6"/>
          <w:lang w:val="en-IN"/>
        </w:rPr>
      </w:pPr>
      <w:r w:rsidRPr="00904AED">
        <w:rPr>
          <w:rFonts w:ascii="Google Sans" w:hAnsi="Google Sans"/>
        </w:rPr>
        <w:t>TECHNICAL</w:t>
      </w:r>
    </w:p>
    <w:p w14:paraId="4488C928" w14:textId="534CE874" w:rsidR="00FB710C" w:rsidRPr="00904AED" w:rsidRDefault="00FB710C" w:rsidP="00904AED">
      <w:pPr>
        <w:spacing w:line="276" w:lineRule="auto"/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JavaScript</w:t>
      </w:r>
      <w:r w:rsidRPr="00904AED"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  <w:t xml:space="preserve"> </w:t>
      </w:r>
      <w:r w:rsidRPr="00904AED">
        <w:rPr>
          <w:rFonts w:ascii="Google Sans" w:hAnsi="Google Sans"/>
          <w:sz w:val="22"/>
          <w:szCs w:val="22"/>
          <w:lang w:val="en-IN"/>
        </w:rPr>
        <w:t>•</w:t>
      </w:r>
      <w:r w:rsidRPr="00904AED"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  <w:t xml:space="preserve"> 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React</w:t>
      </w:r>
      <w:r w:rsidRPr="00904AED"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  <w:t xml:space="preserve"> </w:t>
      </w:r>
      <w:r w:rsidRPr="00904AED">
        <w:rPr>
          <w:rFonts w:ascii="Google Sans" w:hAnsi="Google Sans"/>
          <w:sz w:val="22"/>
          <w:szCs w:val="22"/>
          <w:lang w:val="en-IN"/>
        </w:rPr>
        <w:t>•</w:t>
      </w:r>
      <w:r w:rsidRPr="00904AED"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  <w:t xml:space="preserve"> 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Angular</w:t>
      </w:r>
      <w:r w:rsidR="00235F83" w:rsidRPr="00904AED"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  <w:t xml:space="preserve"> </w:t>
      </w:r>
      <w:r w:rsidR="00235F83" w:rsidRPr="00904AED">
        <w:rPr>
          <w:rFonts w:ascii="Google Sans" w:hAnsi="Google Sans"/>
          <w:sz w:val="22"/>
          <w:szCs w:val="22"/>
          <w:lang w:val="en-IN"/>
        </w:rPr>
        <w:t xml:space="preserve">• </w:t>
      </w:r>
      <w:r w:rsidR="00235F83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Java</w:t>
      </w:r>
    </w:p>
    <w:p w14:paraId="027BFA93" w14:textId="76FF277A" w:rsidR="00FB710C" w:rsidRPr="00904AED" w:rsidRDefault="00FB710C" w:rsidP="00904AED">
      <w:pPr>
        <w:spacing w:line="276" w:lineRule="auto"/>
        <w:rPr>
          <w:rFonts w:ascii="Google Sans" w:hAnsi="Google Sans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TypeScript </w:t>
      </w:r>
      <w:r w:rsidRPr="00904AED">
        <w:rPr>
          <w:rFonts w:ascii="Google Sans" w:hAnsi="Google Sans"/>
          <w:sz w:val="22"/>
          <w:szCs w:val="22"/>
          <w:lang w:val="en-IN"/>
        </w:rPr>
        <w:t>•</w:t>
      </w:r>
      <w:r w:rsidRPr="00904AED"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  <w:t xml:space="preserve"> 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HTML5 </w:t>
      </w:r>
      <w:r w:rsidRPr="00904AED">
        <w:rPr>
          <w:rFonts w:ascii="Google Sans" w:hAnsi="Google Sans"/>
          <w:sz w:val="22"/>
          <w:szCs w:val="22"/>
          <w:lang w:val="en-IN"/>
        </w:rPr>
        <w:t xml:space="preserve">• 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CSS3 </w:t>
      </w:r>
      <w:r w:rsidR="00235F83" w:rsidRPr="00904AED">
        <w:rPr>
          <w:rFonts w:ascii="Google Sans" w:hAnsi="Google Sans"/>
          <w:sz w:val="22"/>
          <w:szCs w:val="22"/>
          <w:lang w:val="en-IN"/>
        </w:rPr>
        <w:t xml:space="preserve">• </w:t>
      </w:r>
      <w:r w:rsidR="00235F83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Python</w:t>
      </w:r>
    </w:p>
    <w:p w14:paraId="5BA8F951" w14:textId="67C42CE8" w:rsidR="00FB710C" w:rsidRPr="00904AED" w:rsidRDefault="00FB710C" w:rsidP="00904AED">
      <w:pPr>
        <w:spacing w:line="276" w:lineRule="auto"/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Nodejs </w:t>
      </w:r>
      <w:r w:rsidRPr="00904AED">
        <w:rPr>
          <w:rFonts w:ascii="Google Sans" w:hAnsi="Google Sans"/>
          <w:sz w:val="22"/>
          <w:szCs w:val="22"/>
          <w:lang w:val="en-IN"/>
        </w:rPr>
        <w:t>•</w:t>
      </w:r>
      <w:r w:rsidRPr="00904AED"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  <w:t xml:space="preserve"> 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MongoDB </w:t>
      </w:r>
      <w:r w:rsidRPr="00904AED">
        <w:rPr>
          <w:rFonts w:ascii="Google Sans" w:hAnsi="Google Sans"/>
          <w:sz w:val="22"/>
          <w:szCs w:val="22"/>
          <w:lang w:val="en-IN"/>
        </w:rPr>
        <w:t xml:space="preserve">• 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Git</w:t>
      </w:r>
      <w:r w:rsidR="00314901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</w:t>
      </w:r>
      <w:r w:rsidR="00314901" w:rsidRPr="00904AED">
        <w:rPr>
          <w:rFonts w:ascii="Google Sans" w:hAnsi="Google Sans"/>
          <w:sz w:val="22"/>
          <w:szCs w:val="22"/>
          <w:lang w:val="en-IN"/>
        </w:rPr>
        <w:t xml:space="preserve">• </w:t>
      </w:r>
      <w:r w:rsidR="00314901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Qlik</w:t>
      </w:r>
      <w:r w:rsidR="00235F83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</w:t>
      </w:r>
    </w:p>
    <w:p w14:paraId="6BFBAA74" w14:textId="77777777" w:rsidR="00235F83" w:rsidRPr="00904AED" w:rsidRDefault="00235F83" w:rsidP="00904AED">
      <w:pPr>
        <w:spacing w:line="276" w:lineRule="auto"/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</w:pPr>
    </w:p>
    <w:p w14:paraId="4B439398" w14:textId="5887927A" w:rsidR="00235F83" w:rsidRPr="00904AED" w:rsidRDefault="00A776B8" w:rsidP="00904AED">
      <w:pPr>
        <w:spacing w:line="276" w:lineRule="auto"/>
        <w:rPr>
          <w:rFonts w:ascii="Google Sans" w:hAnsi="Google Sans"/>
          <w:color w:val="A6A6A6" w:themeColor="background1" w:themeShade="A6"/>
          <w:lang w:val="en-IN"/>
        </w:rPr>
      </w:pPr>
      <w:r w:rsidRPr="00904AED">
        <w:rPr>
          <w:rFonts w:ascii="Google Sans" w:hAnsi="Google Sans"/>
        </w:rPr>
        <w:t>NON-TECHNICAL</w:t>
      </w:r>
    </w:p>
    <w:p w14:paraId="6E27B644" w14:textId="2F471F6C" w:rsidR="00235F83" w:rsidRPr="00904AED" w:rsidRDefault="00235F83" w:rsidP="00904AED">
      <w:pPr>
        <w:spacing w:line="276" w:lineRule="auto"/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Photoshop </w:t>
      </w:r>
      <w:r w:rsidRPr="00904AED">
        <w:rPr>
          <w:rFonts w:ascii="Google Sans" w:hAnsi="Google Sans"/>
          <w:sz w:val="22"/>
          <w:szCs w:val="22"/>
          <w:lang w:val="en-IN"/>
        </w:rPr>
        <w:t>•</w:t>
      </w:r>
      <w:r w:rsidRPr="00904AED"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  <w:t xml:space="preserve"> 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Adobe XD</w:t>
      </w:r>
    </w:p>
    <w:p w14:paraId="679B984D" w14:textId="572EC1B9" w:rsidR="002C70D8" w:rsidRPr="00904AED" w:rsidRDefault="002C70D8" w:rsidP="00904AED">
      <w:pPr>
        <w:spacing w:line="276" w:lineRule="auto"/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</w:pPr>
    </w:p>
    <w:p w14:paraId="79D2BFDC" w14:textId="7B13E73C" w:rsidR="002C70D8" w:rsidRPr="00904AED" w:rsidRDefault="002C70D8" w:rsidP="00904AED">
      <w:pPr>
        <w:spacing w:line="276" w:lineRule="auto"/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</w:pPr>
      <w:r w:rsidRPr="00904AED"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  <w:t>WORK EXPERIENCE</w:t>
      </w:r>
    </w:p>
    <w:p w14:paraId="25174D44" w14:textId="30A43CED" w:rsidR="002C70D8" w:rsidRPr="00904AED" w:rsidRDefault="002C70D8" w:rsidP="00904AED">
      <w:pPr>
        <w:spacing w:line="276" w:lineRule="auto"/>
        <w:rPr>
          <w:rFonts w:ascii="Google Sans" w:hAnsi="Google Sans"/>
        </w:rPr>
      </w:pPr>
      <w:r w:rsidRPr="00904AED">
        <w:rPr>
          <w:rFonts w:ascii="Google Sans" w:hAnsi="Google Sans"/>
        </w:rPr>
        <w:t>PRODAPT SOLUTIONS</w:t>
      </w:r>
      <w:r w:rsidR="00400CCE" w:rsidRPr="00904AED">
        <w:rPr>
          <w:rFonts w:ascii="Google Sans" w:hAnsi="Google Sans"/>
        </w:rPr>
        <w:t xml:space="preserve"> </w:t>
      </w:r>
      <w:r w:rsidR="00400CCE" w:rsidRPr="00904AED">
        <w:rPr>
          <w:rFonts w:ascii="Google Sans" w:hAnsi="Google Sans"/>
          <w:color w:val="A6A6A6" w:themeColor="background1" w:themeShade="A6"/>
          <w:sz w:val="20"/>
          <w:szCs w:val="20"/>
        </w:rPr>
        <w:t xml:space="preserve">| 2 </w:t>
      </w:r>
      <w:r w:rsidR="00B93018" w:rsidRPr="00904AED">
        <w:rPr>
          <w:rFonts w:ascii="Google Sans" w:hAnsi="Google Sans"/>
          <w:color w:val="A6A6A6" w:themeColor="background1" w:themeShade="A6"/>
          <w:sz w:val="20"/>
          <w:szCs w:val="20"/>
        </w:rPr>
        <w:t>y</w:t>
      </w:r>
      <w:r w:rsidR="0099797D" w:rsidRPr="00904AED">
        <w:rPr>
          <w:rFonts w:ascii="Google Sans" w:hAnsi="Google Sans"/>
          <w:color w:val="A6A6A6" w:themeColor="background1" w:themeShade="A6"/>
          <w:sz w:val="20"/>
          <w:szCs w:val="20"/>
        </w:rPr>
        <w:t>ears</w:t>
      </w:r>
      <w:r w:rsidR="00400CCE" w:rsidRPr="00904AED">
        <w:rPr>
          <w:rFonts w:ascii="Google Sans" w:hAnsi="Google Sans"/>
          <w:color w:val="A6A6A6" w:themeColor="background1" w:themeShade="A6"/>
          <w:sz w:val="20"/>
          <w:szCs w:val="20"/>
        </w:rPr>
        <w:t xml:space="preserve"> </w:t>
      </w:r>
      <w:r w:rsidR="00CB2339" w:rsidRPr="00904AED">
        <w:rPr>
          <w:rFonts w:ascii="Google Sans" w:hAnsi="Google Sans"/>
          <w:color w:val="A6A6A6" w:themeColor="background1" w:themeShade="A6"/>
          <w:sz w:val="20"/>
          <w:szCs w:val="20"/>
        </w:rPr>
        <w:t>4</w:t>
      </w:r>
      <w:r w:rsidR="00400CCE" w:rsidRPr="00904AED">
        <w:rPr>
          <w:rFonts w:ascii="Google Sans" w:hAnsi="Google Sans"/>
          <w:color w:val="A6A6A6" w:themeColor="background1" w:themeShade="A6"/>
          <w:sz w:val="20"/>
          <w:szCs w:val="20"/>
        </w:rPr>
        <w:t xml:space="preserve"> mon</w:t>
      </w:r>
      <w:r w:rsidR="0099797D" w:rsidRPr="00904AED">
        <w:rPr>
          <w:rFonts w:ascii="Google Sans" w:hAnsi="Google Sans"/>
          <w:color w:val="A6A6A6" w:themeColor="background1" w:themeShade="A6"/>
          <w:sz w:val="20"/>
          <w:szCs w:val="20"/>
        </w:rPr>
        <w:t>ths</w:t>
      </w:r>
    </w:p>
    <w:p w14:paraId="37CACACC" w14:textId="41262713" w:rsidR="002C70D8" w:rsidRPr="00904AED" w:rsidRDefault="002C70D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ASSOCIATE SOFTWARE ENGINEER </w:t>
      </w:r>
    </w:p>
    <w:p w14:paraId="6FB5D559" w14:textId="5D0E41F1" w:rsidR="002C70D8" w:rsidRPr="00904AED" w:rsidRDefault="002C70D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Sep 2018 – Sep 2020</w:t>
      </w:r>
    </w:p>
    <w:p w14:paraId="43033E7C" w14:textId="3C45CD19" w:rsidR="00314901" w:rsidRPr="00904AED" w:rsidRDefault="0031490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Developed a Survey Application</w:t>
      </w:r>
      <w:r w:rsidR="00585547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, </w:t>
      </w:r>
      <w:r w:rsidR="00A776B8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that allows </w:t>
      </w:r>
      <w:r w:rsidR="00EB4AF9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users to create survey for various purpose and publish the link through email</w:t>
      </w:r>
    </w:p>
    <w:p w14:paraId="62960D46" w14:textId="77777777" w:rsidR="00314901" w:rsidRPr="00904AED" w:rsidRDefault="0031490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</w:p>
    <w:p w14:paraId="31883270" w14:textId="49CA245C" w:rsidR="00314901" w:rsidRPr="00904AED" w:rsidRDefault="0031490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SOFTWARE ENGINEER </w:t>
      </w:r>
    </w:p>
    <w:p w14:paraId="5103BDC4" w14:textId="3978E002" w:rsidR="00314901" w:rsidRPr="00904AED" w:rsidRDefault="0031490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Sep 2020 – Present</w:t>
      </w:r>
    </w:p>
    <w:p w14:paraId="05B85C40" w14:textId="368FCCF7" w:rsidR="002C70D8" w:rsidRPr="00904AED" w:rsidRDefault="00314901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Developed </w:t>
      </w:r>
      <w:r w:rsidR="00585547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an Interactive ML Dashboard which reduced Client’s </w:t>
      </w:r>
      <w:r w:rsidR="00235F83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dispatch </w:t>
      </w:r>
      <w:r w:rsidR="00585547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cost considerably</w:t>
      </w:r>
    </w:p>
    <w:p w14:paraId="683D0FB0" w14:textId="77777777" w:rsidR="00585547" w:rsidRPr="00904AED" w:rsidRDefault="00585547" w:rsidP="00904AED">
      <w:pPr>
        <w:spacing w:line="276" w:lineRule="auto"/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</w:pPr>
    </w:p>
    <w:p w14:paraId="253D808A" w14:textId="437902F4" w:rsidR="00A776B8" w:rsidRPr="00904AED" w:rsidRDefault="00585547" w:rsidP="00904AED">
      <w:pPr>
        <w:spacing w:line="276" w:lineRule="auto"/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</w:pPr>
      <w:r w:rsidRPr="00904AED">
        <w:rPr>
          <w:rFonts w:ascii="Google Sans" w:hAnsi="Google Sans"/>
          <w:color w:val="A6A6A6" w:themeColor="background1" w:themeShade="A6"/>
          <w:sz w:val="32"/>
          <w:szCs w:val="32"/>
          <w:lang w:val="en-IN"/>
        </w:rPr>
        <w:t>TECHNICAL PROJECTS</w:t>
      </w:r>
    </w:p>
    <w:p w14:paraId="7760C9C4" w14:textId="47FFA47C" w:rsidR="00A776B8" w:rsidRPr="00904AED" w:rsidRDefault="00A776B8" w:rsidP="00904AED">
      <w:pPr>
        <w:spacing w:line="276" w:lineRule="auto"/>
        <w:rPr>
          <w:rFonts w:ascii="Google Sans" w:hAnsi="Google Sans"/>
        </w:rPr>
      </w:pPr>
      <w:r w:rsidRPr="00904AED">
        <w:rPr>
          <w:rFonts w:ascii="Google Sans" w:hAnsi="Google Sans"/>
        </w:rPr>
        <w:t>PROJECT MANAGEMENT TOOL</w:t>
      </w:r>
    </w:p>
    <w:p w14:paraId="57296BF9" w14:textId="77777777" w:rsidR="00A776B8" w:rsidRPr="00904AED" w:rsidRDefault="00A776B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MERN STACK</w:t>
      </w:r>
    </w:p>
    <w:p w14:paraId="6B200E64" w14:textId="10B883FF" w:rsidR="00A776B8" w:rsidRPr="00904AED" w:rsidRDefault="00A776B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Build React Application for end-to-end project management</w:t>
      </w:r>
    </w:p>
    <w:p w14:paraId="52444EE7" w14:textId="292854DE" w:rsidR="00A776B8" w:rsidRPr="00904AED" w:rsidRDefault="00A776B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Implemented Projects tracker, calendar and more</w:t>
      </w:r>
    </w:p>
    <w:p w14:paraId="350AB8D0" w14:textId="77777777" w:rsidR="00A776B8" w:rsidRPr="00904AED" w:rsidRDefault="00A776B8" w:rsidP="00904AED">
      <w:pPr>
        <w:spacing w:line="276" w:lineRule="auto"/>
        <w:rPr>
          <w:rFonts w:ascii="Google Sans" w:hAnsi="Google Sans"/>
        </w:rPr>
      </w:pPr>
    </w:p>
    <w:p w14:paraId="3007889C" w14:textId="6ED679C7" w:rsidR="00A776B8" w:rsidRPr="00904AED" w:rsidRDefault="00A776B8" w:rsidP="00904AED">
      <w:pPr>
        <w:spacing w:line="276" w:lineRule="auto"/>
        <w:rPr>
          <w:rFonts w:ascii="Google Sans" w:hAnsi="Google Sans"/>
        </w:rPr>
      </w:pPr>
      <w:r w:rsidRPr="00904AED">
        <w:rPr>
          <w:rFonts w:ascii="Google Sans" w:hAnsi="Google Sans"/>
        </w:rPr>
        <w:t>WORK TRACKER</w:t>
      </w:r>
    </w:p>
    <w:p w14:paraId="2C109613" w14:textId="4C7F17EA" w:rsidR="00A776B8" w:rsidRPr="00904AED" w:rsidRDefault="00A776B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MERN STACK</w:t>
      </w:r>
    </w:p>
    <w:p w14:paraId="4322FB17" w14:textId="7827A080" w:rsidR="00A776B8" w:rsidRPr="00904AED" w:rsidRDefault="00A776B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Build React Application for Tracking the earnings form projects/ work</w:t>
      </w:r>
    </w:p>
    <w:p w14:paraId="234551C7" w14:textId="77777777" w:rsidR="00A776B8" w:rsidRPr="00904AED" w:rsidRDefault="00A776B8" w:rsidP="00904AED">
      <w:pPr>
        <w:spacing w:line="276" w:lineRule="auto"/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</w:pPr>
    </w:p>
    <w:p w14:paraId="4394FFA5" w14:textId="1CCC671D" w:rsidR="00585547" w:rsidRPr="00904AED" w:rsidRDefault="00235F83" w:rsidP="00904AED">
      <w:pPr>
        <w:spacing w:line="276" w:lineRule="auto"/>
        <w:rPr>
          <w:rFonts w:ascii="Google Sans" w:hAnsi="Google Sans"/>
        </w:rPr>
      </w:pPr>
      <w:r w:rsidRPr="00904AED">
        <w:rPr>
          <w:rFonts w:ascii="Google Sans" w:hAnsi="Google Sans"/>
        </w:rPr>
        <w:t>CHAT APPLICATION</w:t>
      </w:r>
    </w:p>
    <w:p w14:paraId="6506C7B5" w14:textId="67212469" w:rsidR="00A776B8" w:rsidRPr="00904AED" w:rsidRDefault="00A776B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MEAN STACK</w:t>
      </w:r>
    </w:p>
    <w:p w14:paraId="2D6E5192" w14:textId="77777777" w:rsidR="00A776B8" w:rsidRPr="00904AED" w:rsidRDefault="00A776B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Build Angular Application for chatting with friends</w:t>
      </w:r>
    </w:p>
    <w:p w14:paraId="462047F0" w14:textId="2872DBAD" w:rsidR="00585547" w:rsidRPr="00904AED" w:rsidRDefault="00A776B8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Implemented text, image, video message</w:t>
      </w:r>
      <w:r w:rsidR="00585547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service</w:t>
      </w:r>
    </w:p>
    <w:p w14:paraId="59624833" w14:textId="2A78A9E4" w:rsidR="005C465E" w:rsidRPr="00904AED" w:rsidRDefault="005C465E" w:rsidP="00904AED">
      <w:pPr>
        <w:spacing w:line="276" w:lineRule="auto"/>
        <w:rPr>
          <w:rFonts w:ascii="Google Sans" w:hAnsi="Google Sans"/>
          <w:color w:val="A6A6A6" w:themeColor="background1" w:themeShade="A6"/>
          <w:sz w:val="22"/>
          <w:szCs w:val="22"/>
          <w:lang w:val="en-IN"/>
        </w:rPr>
      </w:pPr>
    </w:p>
    <w:p w14:paraId="76720389" w14:textId="5910EE01" w:rsidR="005C465E" w:rsidRPr="00904AED" w:rsidRDefault="005C465E" w:rsidP="00904AED">
      <w:pPr>
        <w:spacing w:line="276" w:lineRule="auto"/>
        <w:rPr>
          <w:rFonts w:ascii="Google Sans" w:hAnsi="Google Sans"/>
        </w:rPr>
      </w:pPr>
      <w:r w:rsidRPr="00904AED">
        <w:rPr>
          <w:rFonts w:ascii="Google Sans" w:hAnsi="Google Sans"/>
        </w:rPr>
        <w:t>CUSTOM COMPONENTS</w:t>
      </w:r>
    </w:p>
    <w:p w14:paraId="0EFEA4F8" w14:textId="32A36CAE" w:rsidR="005C465E" w:rsidRPr="00904AED" w:rsidRDefault="005C465E" w:rsidP="00904AED">
      <w:pPr>
        <w:spacing w:line="276" w:lineRule="auto"/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REACT | ANGULAR | CSS | HTML</w:t>
      </w:r>
    </w:p>
    <w:p w14:paraId="1C7BFB37" w14:textId="62FC0EC1" w:rsidR="001D2015" w:rsidRPr="00904AED" w:rsidRDefault="005C465E" w:rsidP="00904AED">
      <w:pPr>
        <w:spacing w:line="276" w:lineRule="auto"/>
        <w:rPr>
          <w:rFonts w:ascii="Google Sans" w:hAnsi="Google Sans"/>
          <w:color w:val="808080" w:themeColor="background1" w:themeShade="80"/>
          <w:sz w:val="28"/>
          <w:szCs w:val="28"/>
          <w:lang w:val="en-IN"/>
        </w:rPr>
      </w:pP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Build Custom components in Angular and </w:t>
      </w:r>
      <w:r w:rsidR="00CA7845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React. Implemented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Custom Date</w:t>
      </w:r>
      <w:r w:rsidR="001F2ECB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Time</w:t>
      </w:r>
      <w:r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 xml:space="preserve"> Picker, Timeline, Image Slider</w:t>
      </w:r>
      <w:r w:rsidR="001F2ECB" w:rsidRPr="00904AED">
        <w:rPr>
          <w:rFonts w:ascii="Google Sans" w:hAnsi="Google Sans"/>
          <w:color w:val="808080" w:themeColor="background1" w:themeShade="80"/>
          <w:sz w:val="22"/>
          <w:szCs w:val="22"/>
          <w:lang w:val="en-IN"/>
        </w:rPr>
        <w:t>.</w:t>
      </w:r>
    </w:p>
    <w:sectPr w:rsidR="001D2015" w:rsidRPr="00904AED" w:rsidSect="001F2ECB">
      <w:type w:val="continuous"/>
      <w:pgSz w:w="12240" w:h="15840" w:code="1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BB239" w14:textId="77777777" w:rsidR="00FB3EFC" w:rsidRDefault="00FB3EFC" w:rsidP="00F316AD">
      <w:r>
        <w:separator/>
      </w:r>
    </w:p>
  </w:endnote>
  <w:endnote w:type="continuationSeparator" w:id="0">
    <w:p w14:paraId="7DA03145" w14:textId="77777777" w:rsidR="00FB3EFC" w:rsidRDefault="00FB3EF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oogle Sans">
    <w:charset w:val="00"/>
    <w:family w:val="swiss"/>
    <w:pitch w:val="variable"/>
    <w:sig w:usb0="0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64D7C" w14:textId="77777777" w:rsidR="00FB3EFC" w:rsidRDefault="00FB3EFC" w:rsidP="00F316AD">
      <w:r>
        <w:separator/>
      </w:r>
    </w:p>
  </w:footnote>
  <w:footnote w:type="continuationSeparator" w:id="0">
    <w:p w14:paraId="5E0A5B00" w14:textId="77777777" w:rsidR="00FB3EFC" w:rsidRDefault="00FB3EFC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25"/>
    <w:rsid w:val="000013DA"/>
    <w:rsid w:val="00002C1D"/>
    <w:rsid w:val="000870D1"/>
    <w:rsid w:val="000E1D44"/>
    <w:rsid w:val="001D2015"/>
    <w:rsid w:val="001F2ECB"/>
    <w:rsid w:val="0020696E"/>
    <w:rsid w:val="002356A2"/>
    <w:rsid w:val="00235F83"/>
    <w:rsid w:val="00245573"/>
    <w:rsid w:val="002C70D8"/>
    <w:rsid w:val="002D12DA"/>
    <w:rsid w:val="003019B2"/>
    <w:rsid w:val="00314901"/>
    <w:rsid w:val="00324825"/>
    <w:rsid w:val="0034688D"/>
    <w:rsid w:val="003863F0"/>
    <w:rsid w:val="00400CCE"/>
    <w:rsid w:val="0040233B"/>
    <w:rsid w:val="0046319B"/>
    <w:rsid w:val="00503F91"/>
    <w:rsid w:val="00511A6E"/>
    <w:rsid w:val="0057534A"/>
    <w:rsid w:val="00585547"/>
    <w:rsid w:val="005C465E"/>
    <w:rsid w:val="00605A5B"/>
    <w:rsid w:val="0061497B"/>
    <w:rsid w:val="00635B54"/>
    <w:rsid w:val="00686A08"/>
    <w:rsid w:val="006C0282"/>
    <w:rsid w:val="006C60E6"/>
    <w:rsid w:val="006E70D3"/>
    <w:rsid w:val="00706CD2"/>
    <w:rsid w:val="007B0F94"/>
    <w:rsid w:val="008271B7"/>
    <w:rsid w:val="008A2EA2"/>
    <w:rsid w:val="00904AED"/>
    <w:rsid w:val="0099529C"/>
    <w:rsid w:val="0099797D"/>
    <w:rsid w:val="00A776B8"/>
    <w:rsid w:val="00A77921"/>
    <w:rsid w:val="00AD6009"/>
    <w:rsid w:val="00AE5F09"/>
    <w:rsid w:val="00B04DEB"/>
    <w:rsid w:val="00B575FB"/>
    <w:rsid w:val="00B93018"/>
    <w:rsid w:val="00C1095A"/>
    <w:rsid w:val="00C55D85"/>
    <w:rsid w:val="00CA2273"/>
    <w:rsid w:val="00CA7845"/>
    <w:rsid w:val="00CB2339"/>
    <w:rsid w:val="00CB3A99"/>
    <w:rsid w:val="00CD50FD"/>
    <w:rsid w:val="00D47124"/>
    <w:rsid w:val="00DD3591"/>
    <w:rsid w:val="00DD5D7B"/>
    <w:rsid w:val="00EB4AF9"/>
    <w:rsid w:val="00F15B12"/>
    <w:rsid w:val="00F316AD"/>
    <w:rsid w:val="00F4501B"/>
    <w:rsid w:val="00FB3EFC"/>
    <w:rsid w:val="00FB710C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373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86A08"/>
    <w:pPr>
      <w:keepNext/>
      <w:keepLines/>
      <w:spacing w:before="20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1D2015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01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86A08"/>
    <w:rPr>
      <w:rFonts w:asciiTheme="majorHAnsi" w:eastAsiaTheme="majorEastAsia" w:hAnsiTheme="majorHAnsi" w:cstheme="majorBidi"/>
      <w:iCs/>
      <w:caps/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FB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vi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2020-12-30T13:44:00Z</dcterms:created>
  <dcterms:modified xsi:type="dcterms:W3CDTF">2021-01-29T16:47:00Z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